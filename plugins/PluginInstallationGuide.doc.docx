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F445A" w14:textId="77777777" w:rsidR="009C6793" w:rsidRDefault="00804466">
      <w:pPr>
        <w:pStyle w:val="Heading1"/>
      </w:pPr>
      <w:r>
        <w:t xml:space="preserve">Sigma Rewrite Rule </w:t>
      </w:r>
      <w:proofErr w:type="spellStart"/>
      <w:r>
        <w:t>IntelliJ</w:t>
      </w:r>
      <w:proofErr w:type="spellEnd"/>
      <w:r>
        <w:t xml:space="preserve"> plugin Installation</w:t>
      </w:r>
    </w:p>
    <w:p w14:paraId="002E1C26" w14:textId="77777777" w:rsidR="009C6793" w:rsidRDefault="00804466" w:rsidP="00804466">
      <w:pPr>
        <w:pStyle w:val="ListNumber"/>
      </w:pPr>
      <w:r>
        <w:t xml:space="preserve">Download the SigmaEditorIntelliJ.jar file under sigma’s </w:t>
      </w:r>
      <w:proofErr w:type="spellStart"/>
      <w:r>
        <w:t>cvs</w:t>
      </w:r>
      <w:proofErr w:type="spellEnd"/>
      <w:r>
        <w:t xml:space="preserve"> /sigma/plugins/</w:t>
      </w:r>
      <w:proofErr w:type="spellStart"/>
      <w:r>
        <w:t>intellij</w:t>
      </w:r>
      <w:proofErr w:type="spellEnd"/>
      <w:r>
        <w:t>/</w:t>
      </w:r>
      <w:proofErr w:type="spellStart"/>
      <w:r>
        <w:t>SigmaEditorIntelliJ</w:t>
      </w:r>
      <w:proofErr w:type="spellEnd"/>
      <w:r>
        <w:t>/</w:t>
      </w:r>
    </w:p>
    <w:p w14:paraId="03FA7D34" w14:textId="77777777" w:rsidR="00804466" w:rsidRDefault="00804466" w:rsidP="00804466">
      <w:pPr>
        <w:pStyle w:val="ListNumber"/>
      </w:pPr>
      <w:r>
        <w:t>Open the preference on mac or setting on windows/</w:t>
      </w:r>
      <w:proofErr w:type="spellStart"/>
      <w:r>
        <w:t>linux</w:t>
      </w:r>
      <w:proofErr w:type="spellEnd"/>
      <w:r>
        <w:t>, go to plugins</w:t>
      </w:r>
    </w:p>
    <w:p w14:paraId="3BA1EB7D" w14:textId="77777777" w:rsidR="00804466" w:rsidRDefault="00804466" w:rsidP="00804466">
      <w:pPr>
        <w:pStyle w:val="ListNumber"/>
      </w:pPr>
      <w:r>
        <w:t xml:space="preserve">Choose Install plugin from disk and then find the SigmaEditorIntelliJ.jar you just </w:t>
      </w:r>
      <w:proofErr w:type="spellStart"/>
      <w:r>
        <w:t>downloaed</w:t>
      </w:r>
      <w:proofErr w:type="spellEnd"/>
      <w:r>
        <w:t>.</w:t>
      </w:r>
    </w:p>
    <w:p w14:paraId="4DD3FA14" w14:textId="77777777" w:rsidR="00804466" w:rsidRDefault="00804466" w:rsidP="00804466">
      <w:pPr>
        <w:pStyle w:val="ListNumber"/>
      </w:pPr>
      <w:r>
        <w:t xml:space="preserve">Restart </w:t>
      </w:r>
      <w:proofErr w:type="spellStart"/>
      <w:r>
        <w:t>IntelliJ</w:t>
      </w:r>
      <w:proofErr w:type="spellEnd"/>
      <w:r>
        <w:t xml:space="preserve"> and here you go.</w:t>
      </w:r>
    </w:p>
    <w:p w14:paraId="582DB8E4" w14:textId="77777777" w:rsidR="00804466" w:rsidRDefault="00804466" w:rsidP="00804466">
      <w:pPr>
        <w:pStyle w:val="ListNumber"/>
      </w:pPr>
      <w:r>
        <w:t>The editor is bind to .txt file.</w:t>
      </w:r>
    </w:p>
    <w:p w14:paraId="6D1AE4AF" w14:textId="77777777" w:rsidR="00804466" w:rsidRDefault="00804466" w:rsidP="00804466">
      <w:pPr>
        <w:pStyle w:val="ListNumber"/>
        <w:numPr>
          <w:ilvl w:val="0"/>
          <w:numId w:val="0"/>
        </w:numPr>
        <w:ind w:left="432"/>
      </w:pPr>
    </w:p>
    <w:p w14:paraId="3BC3EFF5" w14:textId="77777777" w:rsidR="00804466" w:rsidRDefault="00804466" w:rsidP="00804466">
      <w:pPr>
        <w:pStyle w:val="Heading1"/>
      </w:pPr>
      <w:r>
        <w:t xml:space="preserve">Sigma Rewrite Rule </w:t>
      </w:r>
      <w:r>
        <w:t>Eclipse</w:t>
      </w:r>
      <w:r>
        <w:t xml:space="preserve"> plugin Installation</w:t>
      </w:r>
    </w:p>
    <w:p w14:paraId="66D95082" w14:textId="77777777" w:rsidR="00804466" w:rsidRDefault="00804466" w:rsidP="00804466">
      <w:pPr>
        <w:pStyle w:val="ListNumber"/>
      </w:pPr>
      <w:r>
        <w:t>Go to Help-&gt;Install New Software</w:t>
      </w:r>
    </w:p>
    <w:p w14:paraId="39F28882" w14:textId="77777777" w:rsidR="00804466" w:rsidRDefault="00804466" w:rsidP="00804466">
      <w:pPr>
        <w:pStyle w:val="ListNumber"/>
      </w:pPr>
      <w:r>
        <w:t xml:space="preserve">Type in </w:t>
      </w:r>
      <w:hyperlink r:id="rId7" w:history="1">
        <w:r w:rsidRPr="00D81383">
          <w:rPr>
            <w:rStyle w:val="Hyperlink"/>
          </w:rPr>
          <w:t>http://sites.google.com/site/beaconnoinnovation/</w:t>
        </w:r>
      </w:hyperlink>
      <w:r>
        <w:t xml:space="preserve"> in work with then enter</w:t>
      </w:r>
    </w:p>
    <w:p w14:paraId="286BB1AE" w14:textId="77777777" w:rsidR="00804466" w:rsidRDefault="00804466" w:rsidP="00804466">
      <w:pPr>
        <w:pStyle w:val="ListNumber"/>
      </w:pPr>
      <w:r>
        <w:t xml:space="preserve">Choose </w:t>
      </w:r>
      <w:proofErr w:type="spellStart"/>
      <w:r>
        <w:t>SigmaEditor</w:t>
      </w:r>
      <w:proofErr w:type="spellEnd"/>
      <w:r>
        <w:t xml:space="preserve"> then follow the steps to install the plugin.</w:t>
      </w:r>
    </w:p>
    <w:p w14:paraId="468C1A81" w14:textId="77777777" w:rsidR="00804466" w:rsidRDefault="00804466" w:rsidP="00804466">
      <w:pPr>
        <w:pStyle w:val="ListNumber"/>
      </w:pPr>
      <w:r>
        <w:t xml:space="preserve">Restart eclipse and in </w:t>
      </w:r>
      <w:proofErr w:type="spellStart"/>
      <w:r>
        <w:t>Prefenrences</w:t>
      </w:r>
      <w:proofErr w:type="spellEnd"/>
      <w:r>
        <w:t>-&gt;</w:t>
      </w:r>
      <w:proofErr w:type="spellStart"/>
      <w:r>
        <w:t>Ediotrs</w:t>
      </w:r>
      <w:proofErr w:type="spellEnd"/>
      <w:r>
        <w:t>-&gt;File Associations choose .txt or if not there then add .txt</w:t>
      </w:r>
    </w:p>
    <w:p w14:paraId="07E1ACD8" w14:textId="77777777" w:rsidR="00804466" w:rsidRDefault="00804466" w:rsidP="00804466">
      <w:pPr>
        <w:pStyle w:val="ListNumber"/>
      </w:pPr>
      <w:r>
        <w:t>You should see Sigma Editor in the associated editors or if not there add it.</w:t>
      </w:r>
    </w:p>
    <w:p w14:paraId="77B0961C" w14:textId="77777777" w:rsidR="00804466" w:rsidRDefault="00804466" w:rsidP="00804466">
      <w:pPr>
        <w:pStyle w:val="ListNumber"/>
      </w:pPr>
      <w:r>
        <w:t>Make sigma Editor default.</w:t>
      </w:r>
      <w:bookmarkStart w:id="0" w:name="_GoBack"/>
      <w:bookmarkEnd w:id="0"/>
    </w:p>
    <w:p w14:paraId="4C7BA07D" w14:textId="77777777" w:rsidR="009C6793" w:rsidRDefault="00804466" w:rsidP="00804466">
      <w:pPr>
        <w:pStyle w:val="ListNumber"/>
      </w:pPr>
      <w:r>
        <w:t>Here you go.</w:t>
      </w:r>
    </w:p>
    <w:sectPr w:rsidR="009C6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60079" w14:textId="77777777" w:rsidR="00ED0A61" w:rsidRDefault="00ED0A61">
      <w:pPr>
        <w:spacing w:after="0" w:line="240" w:lineRule="auto"/>
      </w:pPr>
      <w:r>
        <w:separator/>
      </w:r>
    </w:p>
    <w:p w14:paraId="7D3CEDB5" w14:textId="77777777" w:rsidR="00ED0A61" w:rsidRDefault="00ED0A61"/>
    <w:p w14:paraId="25782B19" w14:textId="77777777" w:rsidR="00ED0A61" w:rsidRDefault="00ED0A61"/>
  </w:endnote>
  <w:endnote w:type="continuationSeparator" w:id="0">
    <w:p w14:paraId="1A346035" w14:textId="77777777" w:rsidR="00ED0A61" w:rsidRDefault="00ED0A61">
      <w:pPr>
        <w:spacing w:after="0" w:line="240" w:lineRule="auto"/>
      </w:pPr>
      <w:r>
        <w:continuationSeparator/>
      </w:r>
    </w:p>
    <w:p w14:paraId="665B9EA7" w14:textId="77777777" w:rsidR="00ED0A61" w:rsidRDefault="00ED0A61"/>
    <w:p w14:paraId="63E25EDB" w14:textId="77777777" w:rsidR="00ED0A61" w:rsidRDefault="00ED0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1FC5" w14:textId="77777777" w:rsidR="009C6793" w:rsidRDefault="009C67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49DB5" w14:textId="77777777" w:rsidR="009C6793" w:rsidRDefault="00ED0A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4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693C6" w14:textId="77777777" w:rsidR="009C6793" w:rsidRDefault="009C67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675D7" w14:textId="77777777" w:rsidR="00ED0A61" w:rsidRDefault="00ED0A61">
      <w:pPr>
        <w:spacing w:after="0" w:line="240" w:lineRule="auto"/>
      </w:pPr>
      <w:r>
        <w:separator/>
      </w:r>
    </w:p>
    <w:p w14:paraId="5193AEBE" w14:textId="77777777" w:rsidR="00ED0A61" w:rsidRDefault="00ED0A61"/>
    <w:p w14:paraId="29A38FC2" w14:textId="77777777" w:rsidR="00ED0A61" w:rsidRDefault="00ED0A61"/>
  </w:footnote>
  <w:footnote w:type="continuationSeparator" w:id="0">
    <w:p w14:paraId="52773955" w14:textId="77777777" w:rsidR="00ED0A61" w:rsidRDefault="00ED0A61">
      <w:pPr>
        <w:spacing w:after="0" w:line="240" w:lineRule="auto"/>
      </w:pPr>
      <w:r>
        <w:continuationSeparator/>
      </w:r>
    </w:p>
    <w:p w14:paraId="42DF6293" w14:textId="77777777" w:rsidR="00ED0A61" w:rsidRDefault="00ED0A61"/>
    <w:p w14:paraId="0ED57314" w14:textId="77777777" w:rsidR="00ED0A61" w:rsidRDefault="00ED0A6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F1962" w14:textId="77777777" w:rsidR="009C6793" w:rsidRDefault="009C67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E3739" w14:textId="77777777" w:rsidR="009C6793" w:rsidRDefault="009C679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9D63" w14:textId="77777777" w:rsidR="009C6793" w:rsidRDefault="009C67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66"/>
    <w:rsid w:val="00804466"/>
    <w:rsid w:val="009C6793"/>
    <w:rsid w:val="00E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73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tes.google.com/site/beaconnoinnovation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ED"/>
    <w:rsid w:val="005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112EECA889340892C6FDD556350B6">
    <w:name w:val="CD8112EECA889340892C6FDD556350B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</w:rPr>
  </w:style>
  <w:style w:type="paragraph" w:customStyle="1" w:styleId="B864F323A4D0A64F94C8F38B006E390C">
    <w:name w:val="B864F323A4D0A64F94C8F38B006E39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12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2015-04-23T14:22:00Z</dcterms:created>
  <dcterms:modified xsi:type="dcterms:W3CDTF">2015-04-23T14:35:00Z</dcterms:modified>
</cp:coreProperties>
</file>